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"/>
      </w:tblPr>
      <w:tblGrid>
        <w:gridCol w:w="2088"/>
        <w:gridCol w:w="288"/>
        <w:gridCol w:w="8424"/>
      </w:tblGrid>
      <w:tr w:rsidR="007217A2">
        <w:trPr>
          <w:trHeight w:hRule="exact" w:val="720"/>
          <w:jc w:val="right"/>
        </w:trPr>
        <w:tc>
          <w:tcPr>
            <w:tcW w:w="2088" w:type="dxa"/>
            <w:vAlign w:val="bottom"/>
          </w:tcPr>
          <w:p w:rsidR="007217A2" w:rsidRDefault="000F5D34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1244DC41659D4E89A169DE2E83DE6276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2-20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F231F">
                  <w:t>02.20.2016</w:t>
                </w:r>
              </w:sdtContent>
            </w:sdt>
          </w:p>
        </w:tc>
        <w:tc>
          <w:tcPr>
            <w:tcW w:w="288" w:type="dxa"/>
            <w:vAlign w:val="bottom"/>
          </w:tcPr>
          <w:p w:rsidR="007217A2" w:rsidRDefault="007217A2"/>
        </w:tc>
        <w:tc>
          <w:tcPr>
            <w:tcW w:w="8424" w:type="dxa"/>
            <w:vAlign w:val="bottom"/>
          </w:tcPr>
          <w:p w:rsidR="007217A2" w:rsidRDefault="000F5D34">
            <w:pPr>
              <w:pStyle w:val="Title"/>
            </w:pPr>
            <w:sdt>
              <w:sdtPr>
                <w:alias w:val="Title"/>
                <w:tag w:val=""/>
                <w:id w:val="21604194"/>
                <w:placeholder>
                  <w:docPart w:val="9D5AC21DFD724DE9B6F9D2CEE5C9D32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>
                  <w:t>Memo</w:t>
                </w:r>
              </w:sdtContent>
            </w:sdt>
          </w:p>
        </w:tc>
      </w:tr>
      <w:tr w:rsidR="007217A2">
        <w:trPr>
          <w:trHeight w:hRule="exact" w:val="86"/>
          <w:jc w:val="right"/>
        </w:trPr>
        <w:tc>
          <w:tcPr>
            <w:tcW w:w="2088" w:type="dxa"/>
            <w:shd w:val="clear" w:color="auto" w:fill="000000" w:themeFill="text1"/>
          </w:tcPr>
          <w:p w:rsidR="007217A2" w:rsidRDefault="007217A2"/>
        </w:tc>
        <w:tc>
          <w:tcPr>
            <w:tcW w:w="288" w:type="dxa"/>
          </w:tcPr>
          <w:p w:rsidR="007217A2" w:rsidRDefault="007217A2"/>
        </w:tc>
        <w:tc>
          <w:tcPr>
            <w:tcW w:w="8424" w:type="dxa"/>
            <w:shd w:val="clear" w:color="auto" w:fill="000000" w:themeFill="text1"/>
          </w:tcPr>
          <w:p w:rsidR="007217A2" w:rsidRDefault="007217A2"/>
        </w:tc>
      </w:tr>
    </w:tbl>
    <w:p w:rsidR="007217A2" w:rsidRDefault="000F5D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page">
                  <wp:posOffset>1200150</wp:posOffset>
                </wp:positionV>
                <wp:extent cx="1325880" cy="1674688"/>
                <wp:effectExtent l="0" t="0" r="7620" b="1905"/>
                <wp:wrapNone/>
                <wp:docPr id="1" name="Text Box 1" descr="Memo form heading text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674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7A2" w:rsidRDefault="008F231F">
                            <w:pPr>
                              <w:pStyle w:val="FormHeading"/>
                            </w:pPr>
                            <w:r>
                              <w:t>Untuk:</w:t>
                            </w:r>
                          </w:p>
                          <w:p w:rsidR="007217A2" w:rsidRDefault="008F231F">
                            <w:pPr>
                              <w:pStyle w:val="FormText"/>
                            </w:pPr>
                            <w:r>
                              <w:t>Yuanita Carolina</w:t>
                            </w:r>
                          </w:p>
                          <w:p w:rsidR="007217A2" w:rsidRDefault="008F231F">
                            <w:pPr>
                              <w:pStyle w:val="FormHeading"/>
                            </w:pPr>
                            <w:r>
                              <w:t>Dari:</w:t>
                            </w:r>
                          </w:p>
                          <w:p w:rsidR="007217A2" w:rsidRDefault="008F231F" w:rsidP="008F231F">
                            <w:pPr>
                              <w:pStyle w:val="FormText"/>
                            </w:pPr>
                            <w:r>
                              <w:t>I Gusti Made Karmawan</w:t>
                            </w:r>
                          </w:p>
                          <w:p w:rsidR="007217A2" w:rsidRDefault="008F231F">
                            <w:pPr>
                              <w:pStyle w:val="FormHeading"/>
                            </w:pPr>
                            <w:r>
                              <w:t>Tentang:</w:t>
                            </w:r>
                          </w:p>
                          <w:p w:rsidR="007217A2" w:rsidRDefault="008F231F">
                            <w:pPr>
                              <w:pStyle w:val="FormText"/>
                            </w:pPr>
                            <w:r>
                              <w:t>Perpanjangan pengumpulan Skripsi</w:t>
                            </w:r>
                          </w:p>
                          <w:p w:rsidR="008F231F" w:rsidRDefault="008F231F">
                            <w:pPr>
                              <w:pStyle w:val="FormText"/>
                              <w:pBdr>
                                <w:bottom w:val="double" w:sz="6" w:space="1" w:color="auto"/>
                              </w:pBdr>
                            </w:pPr>
                          </w:p>
                          <w:p w:rsidR="008F231F" w:rsidRDefault="008F231F">
                            <w:pPr>
                              <w:pStyle w:val="FormText"/>
                              <w:pBdr>
                                <w:bottom w:val="double" w:sz="6" w:space="1" w:color="auto"/>
                              </w:pBdr>
                            </w:pPr>
                          </w:p>
                          <w:p w:rsidR="008F231F" w:rsidRDefault="008F231F">
                            <w:pPr>
                              <w:pStyle w:val="FormText"/>
                              <w:pBdr>
                                <w:bottom w:val="double" w:sz="6" w:space="1" w:color="auto"/>
                              </w:pBdr>
                            </w:pPr>
                          </w:p>
                          <w:p w:rsidR="008F231F" w:rsidRDefault="008F231F">
                            <w:pPr>
                              <w:pStyle w:val="FormText"/>
                              <w:pBdr>
                                <w:bottom w:val="double" w:sz="6" w:space="1" w:color="auto"/>
                              </w:pBdr>
                            </w:pPr>
                          </w:p>
                          <w:p w:rsidR="00000000" w:rsidRDefault="000F5D34" w:rsidP="002E344B">
                            <w:pPr>
                              <w:pStyle w:val="FormText"/>
                              <w:pBdr>
                                <w:bottom w:val="double" w:sz="6" w:space="1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emo form heading text box" style="position:absolute;margin-left:0;margin-top:94.5pt;width:104.4pt;height:131.85pt;z-index:251659264;visibility:visible;mso-wrap-style:square;mso-width-percent:0;mso-height-percent:0;mso-left-percent:59;mso-wrap-distance-left:9pt;mso-wrap-distance-top:0;mso-wrap-distance-right:9pt;mso-wrap-distance-bottom:0;mso-position-horizontal-relative:page;mso-position-vertical:absolute;mso-position-vertical-relative:page;mso-width-percent:0;mso-height-percent: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" filled="f" stroked="f" strokeweight=".5pt">
                <v:textbox inset="0,0,0,0">
                  <w:txbxContent>
                    <w:p w:rsidR="007217A2" w:rsidRDefault="008F231F">
                      <w:pPr>
                        <w:pStyle w:val="FormHeading"/>
                      </w:pPr>
                      <w:r>
                        <w:t>Untuk:</w:t>
                      </w:r>
                    </w:p>
                    <w:p w:rsidR="007217A2" w:rsidRDefault="008F231F">
                      <w:pPr>
                        <w:pStyle w:val="FormText"/>
                      </w:pPr>
                      <w:r>
                        <w:t>Yuanita Carolina</w:t>
                      </w:r>
                    </w:p>
                    <w:p w:rsidR="007217A2" w:rsidRDefault="008F231F">
                      <w:pPr>
                        <w:pStyle w:val="FormHeading"/>
                      </w:pPr>
                      <w:r>
                        <w:t>Dari:</w:t>
                      </w:r>
                    </w:p>
                    <w:p w:rsidR="007217A2" w:rsidRDefault="008F231F" w:rsidP="008F231F">
                      <w:pPr>
                        <w:pStyle w:val="FormText"/>
                      </w:pPr>
                      <w:r>
                        <w:t>I Gusti Made Karmawan</w:t>
                      </w:r>
                    </w:p>
                    <w:p w:rsidR="007217A2" w:rsidRDefault="008F231F">
                      <w:pPr>
                        <w:pStyle w:val="FormHeading"/>
                      </w:pPr>
                      <w:r>
                        <w:t>Tentang:</w:t>
                      </w:r>
                    </w:p>
                    <w:p w:rsidR="007217A2" w:rsidRDefault="008F231F">
                      <w:pPr>
                        <w:pStyle w:val="FormText"/>
                      </w:pPr>
                      <w:r>
                        <w:t>Perpanjangan pengumpulan Skripsi</w:t>
                      </w:r>
                    </w:p>
                    <w:p w:rsidR="008F231F" w:rsidRDefault="008F231F">
                      <w:pPr>
                        <w:pStyle w:val="FormText"/>
                        <w:pBdr>
                          <w:bottom w:val="double" w:sz="6" w:space="1" w:color="auto"/>
                        </w:pBdr>
                      </w:pPr>
                    </w:p>
                    <w:p w:rsidR="008F231F" w:rsidRDefault="008F231F">
                      <w:pPr>
                        <w:pStyle w:val="FormText"/>
                        <w:pBdr>
                          <w:bottom w:val="double" w:sz="6" w:space="1" w:color="auto"/>
                        </w:pBdr>
                      </w:pPr>
                    </w:p>
                    <w:p w:rsidR="008F231F" w:rsidRDefault="008F231F">
                      <w:pPr>
                        <w:pStyle w:val="FormText"/>
                        <w:pBdr>
                          <w:bottom w:val="double" w:sz="6" w:space="1" w:color="auto"/>
                        </w:pBdr>
                      </w:pPr>
                    </w:p>
                    <w:p w:rsidR="008F231F" w:rsidRDefault="008F231F">
                      <w:pPr>
                        <w:pStyle w:val="FormText"/>
                        <w:pBdr>
                          <w:bottom w:val="double" w:sz="6" w:space="1" w:color="auto"/>
                        </w:pBdr>
                      </w:pPr>
                    </w:p>
                    <w:p w:rsidR="00000000" w:rsidRDefault="000F5D34" w:rsidP="002E344B">
                      <w:pPr>
                        <w:pStyle w:val="FormText"/>
                        <w:pBdr>
                          <w:bottom w:val="double" w:sz="6" w:space="1" w:color="auto"/>
                        </w:pBd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217A2" w:rsidRDefault="000F5D34">
      <w:pPr>
        <w:pStyle w:val="PageHeading"/>
      </w:pPr>
      <w:r>
        <w:t>Comments:</w:t>
      </w:r>
    </w:p>
    <w:p w:rsidR="007217A2" w:rsidRDefault="008F231F">
      <w:r>
        <w:t>Mohon untuk memberikan perpanjangan batas waktu pengumpulan skripsi kepada mahasiswa dibawah ini:</w:t>
      </w:r>
    </w:p>
    <w:p w:rsidR="008F231F" w:rsidRDefault="008F231F">
      <w:r>
        <w:tab/>
        <w:t>Nama</w:t>
      </w:r>
      <w:r>
        <w:tab/>
      </w:r>
      <w:r>
        <w:tab/>
        <w:t xml:space="preserve">: Titik </w:t>
      </w:r>
      <w:proofErr w:type="spellStart"/>
      <w:r>
        <w:t>Wahyuningsih</w:t>
      </w:r>
      <w:proofErr w:type="spellEnd"/>
    </w:p>
    <w:p w:rsidR="008F231F" w:rsidRPr="008F231F" w:rsidRDefault="008F231F">
      <w:r>
        <w:tab/>
      </w:r>
      <w:proofErr w:type="spellStart"/>
      <w:r w:rsidRPr="008F231F">
        <w:t>Nim</w:t>
      </w:r>
      <w:proofErr w:type="spellEnd"/>
      <w:r w:rsidRPr="008F231F">
        <w:tab/>
      </w:r>
      <w:r w:rsidRPr="008F231F">
        <w:tab/>
        <w:t>: xxx-xxx-xxx</w:t>
      </w:r>
    </w:p>
    <w:p w:rsidR="008F231F" w:rsidRDefault="008F231F">
      <w:r w:rsidRPr="008F231F">
        <w:tab/>
        <w:t>Judul Skripsi</w:t>
      </w:r>
      <w:r w:rsidRPr="008F231F">
        <w:tab/>
        <w:t>:</w:t>
      </w:r>
      <w:r>
        <w:t xml:space="preserve"> Analisa dan perancangan sistem informasi … … </w:t>
      </w:r>
    </w:p>
    <w:p w:rsidR="008F231F" w:rsidRDefault="008F231F" w:rsidP="008F231F">
      <w:pPr>
        <w:jc w:val="right"/>
      </w:pPr>
      <w:r>
        <w:t>Tangerang, 20 Februari 2016</w:t>
      </w:r>
    </w:p>
    <w:p w:rsidR="008F231F" w:rsidRDefault="008F231F" w:rsidP="008F231F">
      <w:pPr>
        <w:jc w:val="right"/>
      </w:pPr>
      <w:r>
        <w:t>Dosen Pembimbing</w:t>
      </w:r>
    </w:p>
    <w:p w:rsidR="008F231F" w:rsidRDefault="008F231F" w:rsidP="008F231F">
      <w:pPr>
        <w:jc w:val="right"/>
      </w:pPr>
    </w:p>
    <w:p w:rsidR="008F231F" w:rsidRDefault="008F231F" w:rsidP="008F231F">
      <w:pPr>
        <w:jc w:val="right"/>
      </w:pPr>
    </w:p>
    <w:p w:rsidR="008F231F" w:rsidRDefault="008F231F" w:rsidP="002E344B">
      <w:pPr>
        <w:pBdr>
          <w:bottom w:val="double" w:sz="6" w:space="1" w:color="auto"/>
        </w:pBdr>
        <w:ind w:left="-2410"/>
        <w:jc w:val="right"/>
      </w:pPr>
      <w:bookmarkStart w:id="0" w:name="_GoBack"/>
      <w:bookmarkEnd w:id="0"/>
      <w:r>
        <w:t>I Gusti made Karmawan</w:t>
      </w:r>
    </w:p>
    <w:p w:rsidR="002E344B" w:rsidRDefault="002E344B" w:rsidP="002E344B">
      <w:pPr>
        <w:ind w:left="-2410"/>
      </w:pPr>
    </w:p>
    <w:sectPr w:rsidR="002E344B" w:rsidSect="008F231F">
      <w:headerReference w:type="default" r:id="rId8"/>
      <w:footerReference w:type="default" r:id="rId9"/>
      <w:pgSz w:w="12240" w:h="15840" w:code="1"/>
      <w:pgMar w:top="1080" w:right="720" w:bottom="4962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D34" w:rsidRDefault="000F5D34">
      <w:pPr>
        <w:spacing w:after="0" w:line="240" w:lineRule="auto"/>
      </w:pPr>
      <w:r>
        <w:separator/>
      </w:r>
    </w:p>
    <w:p w:rsidR="000F5D34" w:rsidRDefault="000F5D34"/>
  </w:endnote>
  <w:endnote w:type="continuationSeparator" w:id="0">
    <w:p w:rsidR="000F5D34" w:rsidRDefault="000F5D34">
      <w:pPr>
        <w:spacing w:after="0" w:line="240" w:lineRule="auto"/>
      </w:pPr>
      <w:r>
        <w:continuationSeparator/>
      </w:r>
    </w:p>
    <w:p w:rsidR="000F5D34" w:rsidRDefault="000F5D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7217A2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:rsidR="007217A2" w:rsidRDefault="007217A2">
          <w:pPr>
            <w:pStyle w:val="Footer"/>
            <w:rPr>
              <w:sz w:val="10"/>
              <w:szCs w:val="10"/>
            </w:rPr>
          </w:pPr>
        </w:p>
      </w:tc>
    </w:tr>
  </w:tbl>
  <w:p w:rsidR="007217A2" w:rsidRDefault="007217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D34" w:rsidRDefault="000F5D34">
      <w:pPr>
        <w:spacing w:after="0" w:line="240" w:lineRule="auto"/>
      </w:pPr>
      <w:r>
        <w:separator/>
      </w:r>
    </w:p>
    <w:p w:rsidR="000F5D34" w:rsidRDefault="000F5D34"/>
  </w:footnote>
  <w:footnote w:type="continuationSeparator" w:id="0">
    <w:p w:rsidR="000F5D34" w:rsidRDefault="000F5D34">
      <w:pPr>
        <w:spacing w:after="0" w:line="240" w:lineRule="auto"/>
      </w:pPr>
      <w:r>
        <w:continuationSeparator/>
      </w:r>
    </w:p>
    <w:p w:rsidR="000F5D34" w:rsidRDefault="000F5D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7217A2">
      <w:trPr>
        <w:trHeight w:hRule="exact" w:val="720"/>
        <w:jc w:val="right"/>
      </w:trPr>
      <w:sdt>
        <w:sdtPr>
          <w:alias w:val="Date"/>
          <w:tag w:val=""/>
          <w:id w:val="-959030077"/>
          <w:placeholder>
            <w:docPart w:val="9D5AC21DFD724DE9B6F9D2CEE5C9D32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2-20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7217A2" w:rsidRDefault="008F231F">
              <w:pPr>
                <w:pStyle w:val="Date"/>
              </w:pPr>
              <w:r>
                <w:t>02.20.2016</w:t>
              </w:r>
            </w:p>
          </w:tc>
        </w:sdtContent>
      </w:sdt>
      <w:tc>
        <w:tcPr>
          <w:tcW w:w="288" w:type="dxa"/>
          <w:vAlign w:val="bottom"/>
        </w:tcPr>
        <w:p w:rsidR="007217A2" w:rsidRDefault="007217A2"/>
      </w:tc>
      <w:tc>
        <w:tcPr>
          <w:tcW w:w="5544" w:type="dxa"/>
          <w:vAlign w:val="bottom"/>
        </w:tcPr>
        <w:p w:rsidR="007217A2" w:rsidRDefault="000F5D34">
          <w:pPr>
            <w:pStyle w:val="Title"/>
          </w:pPr>
          <w:sdt>
            <w:sdtPr>
              <w:alias w:val="Title"/>
              <w:tag w:val=""/>
              <w:id w:val="135541893"/>
              <w:placeholder>
                <w:docPart w:val="27DBF44EEAD24A8EAD15007632F64C9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>Memo</w:t>
              </w:r>
            </w:sdtContent>
          </w:sdt>
        </w:p>
      </w:tc>
      <w:tc>
        <w:tcPr>
          <w:tcW w:w="2880" w:type="dxa"/>
          <w:vAlign w:val="bottom"/>
        </w:tcPr>
        <w:p w:rsidR="007217A2" w:rsidRDefault="000F5D34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8F231F">
            <w:t>02</w:t>
          </w:r>
          <w:r>
            <w:fldChar w:fldCharType="end"/>
          </w:r>
        </w:p>
      </w:tc>
    </w:tr>
    <w:tr w:rsidR="007217A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217A2" w:rsidRDefault="007217A2">
          <w:pPr>
            <w:rPr>
              <w:sz w:val="10"/>
            </w:rPr>
          </w:pPr>
        </w:p>
      </w:tc>
      <w:tc>
        <w:tcPr>
          <w:tcW w:w="288" w:type="dxa"/>
        </w:tcPr>
        <w:p w:rsidR="007217A2" w:rsidRDefault="007217A2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7217A2" w:rsidRDefault="007217A2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7217A2" w:rsidRDefault="007217A2">
          <w:pPr>
            <w:rPr>
              <w:sz w:val="10"/>
            </w:rPr>
          </w:pPr>
        </w:p>
      </w:tc>
    </w:tr>
  </w:tbl>
  <w:p w:rsidR="007217A2" w:rsidRDefault="007217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1F"/>
    <w:rsid w:val="000F5D34"/>
    <w:rsid w:val="002E344B"/>
    <w:rsid w:val="007217A2"/>
    <w:rsid w:val="008F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9F6165-5768-4415-94F1-D1DF5CE0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paragraph" w:customStyle="1" w:styleId="PageHeading">
    <w:name w:val="Page Heading"/>
    <w:basedOn w:val="Normal"/>
    <w:uiPriority w:val="1"/>
    <w:qFormat/>
    <w:pPr>
      <w:spacing w:before="600" w:after="20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nto\AppData\Roaming\Microsoft\Templates\Business%20memo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44DC41659D4E89A169DE2E83DE6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0234E-097C-45C2-8709-82286C7D3C0A}"/>
      </w:docPartPr>
      <w:docPartBody>
        <w:p w:rsidR="00000000" w:rsidRDefault="00444580">
          <w:pPr>
            <w:pStyle w:val="1244DC41659D4E89A169DE2E83DE6276"/>
          </w:pPr>
          <w:r>
            <w:t>[Date]</w:t>
          </w:r>
        </w:p>
      </w:docPartBody>
    </w:docPart>
    <w:docPart>
      <w:docPartPr>
        <w:name w:val="9D5AC21DFD724DE9B6F9D2CEE5C9D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995AC-DB13-4C4D-97EC-F6452FFCF3FA}"/>
      </w:docPartPr>
      <w:docPartBody>
        <w:p w:rsidR="00000000" w:rsidRDefault="00444580">
          <w:pPr>
            <w:pStyle w:val="9D5AC21DFD724DE9B6F9D2CEE5C9D320"/>
          </w:pPr>
          <w:r>
            <w:t>Memo</w:t>
          </w:r>
        </w:p>
      </w:docPartBody>
    </w:docPart>
    <w:docPart>
      <w:docPartPr>
        <w:name w:val="27DBF44EEAD24A8EAD15007632F6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F3EAA-C8CC-4BFF-A6D3-FA4D1E908741}"/>
      </w:docPartPr>
      <w:docPartBody>
        <w:p w:rsidR="00000000" w:rsidRDefault="00444580">
          <w:pPr>
            <w:pStyle w:val="27DBF44EEAD24A8EAD15007632F64C90"/>
          </w:pPr>
          <w: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80"/>
    <w:rsid w:val="0044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44DC41659D4E89A169DE2E83DE6276">
    <w:name w:val="1244DC41659D4E89A169DE2E83DE6276"/>
  </w:style>
  <w:style w:type="paragraph" w:customStyle="1" w:styleId="9D5AC21DFD724DE9B6F9D2CEE5C9D320">
    <w:name w:val="9D5AC21DFD724DE9B6F9D2CEE5C9D320"/>
  </w:style>
  <w:style w:type="paragraph" w:customStyle="1" w:styleId="87FF899E403249278E23B4CE7DF93E37">
    <w:name w:val="87FF899E403249278E23B4CE7DF93E37"/>
  </w:style>
  <w:style w:type="paragraph" w:customStyle="1" w:styleId="F8CC61F72F2E42759D5F24F0A44A77B7">
    <w:name w:val="F8CC61F72F2E42759D5F24F0A44A77B7"/>
  </w:style>
  <w:style w:type="paragraph" w:customStyle="1" w:styleId="F8FFBDC927E64544ACC2C7FF3E4F31AB">
    <w:name w:val="F8FFBDC927E64544ACC2C7FF3E4F31AB"/>
  </w:style>
  <w:style w:type="paragraph" w:customStyle="1" w:styleId="E68DFA13A60147DE96EDACB13D4C7E9B">
    <w:name w:val="E68DFA13A60147DE96EDACB13D4C7E9B"/>
  </w:style>
  <w:style w:type="paragraph" w:customStyle="1" w:styleId="27DBF44EEAD24A8EAD15007632F64C90">
    <w:name w:val="27DBF44EEAD24A8EAD15007632F64C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6CC18D-C81A-4265-8920-21E4E70164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memo (Red and Black design).dotx</Template>
  <TotalTime>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Pronto</dc:creator>
  <cp:keywords/>
  <cp:lastModifiedBy>pronto glorioso</cp:lastModifiedBy>
  <cp:revision>1</cp:revision>
  <cp:lastPrinted>2016-02-20T13:22:00Z</cp:lastPrinted>
  <dcterms:created xsi:type="dcterms:W3CDTF">2016-02-20T13:12:00Z</dcterms:created>
  <dcterms:modified xsi:type="dcterms:W3CDTF">2016-02-20T13:26:00Z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